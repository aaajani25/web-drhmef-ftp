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5" w:rsidRPr="001D76D0" w:rsidRDefault="00412B10" w:rsidP="0001188E">
      <w:pPr>
        <w:pStyle w:val="Coordonnes"/>
        <w:rPr>
          <w:rStyle w:val="Titre2Car"/>
          <w:rFonts w:ascii="Arial" w:hAnsi="Arial" w:cs="Arial"/>
          <w:sz w:val="24"/>
          <w:szCs w:val="24"/>
        </w:rPr>
      </w:pPr>
      <w:r w:rsidRPr="001D76D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B8D9651" wp14:editId="31CCA2D4">
            <wp:simplePos x="0" y="0"/>
            <wp:positionH relativeFrom="margin">
              <wp:posOffset>-38100</wp:posOffset>
            </wp:positionH>
            <wp:positionV relativeFrom="paragraph">
              <wp:posOffset>-381000</wp:posOffset>
            </wp:positionV>
            <wp:extent cx="1314450" cy="1637532"/>
            <wp:effectExtent l="0" t="0" r="0" b="1270"/>
            <wp:wrapNone/>
            <wp:docPr id="1" name="Image 1" descr="F:\Documents personnels\DSC_0081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 personnels\DSC_0081 copi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98" cy="16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Style w:val="Titre2Car"/>
            <w:rFonts w:ascii="Arial" w:hAnsi="Arial" w:cs="Arial"/>
            <w:sz w:val="32"/>
            <w:szCs w:val="32"/>
          </w:rPr>
          <w:alias w:val="[Adresse postale]"/>
          <w:tag w:val="[Adresse postale]"/>
          <w:id w:val="1415969137"/>
          <w:placeholder>
            <w:docPart w:val="FC6EFDFA6A364B069A7C83CB5BECB77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>
          <w:rPr>
            <w:rStyle w:val="Titre2Car"/>
          </w:rPr>
        </w:sdtEndPr>
        <w:sdtContent>
          <w:r w:rsidR="0058295A">
            <w:rPr>
              <w:rStyle w:val="Titre2Car"/>
              <w:rFonts w:ascii="Arial" w:hAnsi="Arial" w:cs="Arial"/>
              <w:sz w:val="32"/>
              <w:szCs w:val="32"/>
            </w:rPr>
            <w:t>BAKAYOKO VAFLAHI LADJI</w:t>
          </w:r>
          <w:r w:rsidR="0058295A">
            <w:rPr>
              <w:rStyle w:val="Titre2Car"/>
              <w:rFonts w:ascii="Arial" w:hAnsi="Arial" w:cs="Arial"/>
              <w:sz w:val="32"/>
              <w:szCs w:val="32"/>
            </w:rPr>
            <w:br/>
          </w:r>
        </w:sdtContent>
      </w:sdt>
    </w:p>
    <w:sdt>
      <w:sdtPr>
        <w:rPr>
          <w:rFonts w:ascii="Arial" w:hAnsi="Arial" w:cs="Arial"/>
          <w:noProof/>
          <w:sz w:val="22"/>
          <w:szCs w:val="22"/>
        </w:rPr>
        <w:alias w:val="Catégorie"/>
        <w:tag w:val=""/>
        <w:id w:val="1543715586"/>
        <w:placeholder>
          <w:docPart w:val="725F259B72FE4E4B9A9599ED908538B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52305" w:rsidRPr="001D76D0" w:rsidRDefault="0058295A" w:rsidP="0001188E">
          <w:pPr>
            <w:pStyle w:val="Coordonnes"/>
            <w:rPr>
              <w:rFonts w:ascii="Arial" w:hAnsi="Arial" w:cs="Arial"/>
              <w:noProof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</w:rPr>
            <w:t>24 ans, Ivoirien, Célibataire sans enfant</w:t>
          </w:r>
        </w:p>
      </w:sdtContent>
    </w:sdt>
    <w:p w:rsidR="00E52305" w:rsidRPr="001D76D0" w:rsidRDefault="00F75532" w:rsidP="0001188E">
      <w:pPr>
        <w:pStyle w:val="Coordonnes"/>
        <w:rPr>
          <w:rFonts w:ascii="Arial" w:hAnsi="Arial" w:cs="Arial"/>
          <w:noProof/>
          <w:sz w:val="22"/>
          <w:szCs w:val="22"/>
        </w:rPr>
      </w:pPr>
      <w:sdt>
        <w:sdtPr>
          <w:rPr>
            <w:rFonts w:ascii="Arial" w:hAnsi="Arial" w:cs="Arial"/>
            <w:noProof/>
            <w:sz w:val="22"/>
            <w:szCs w:val="22"/>
          </w:rPr>
          <w:alias w:val="Téléphone"/>
          <w:tag w:val="Téléphone"/>
          <w:id w:val="599758962"/>
          <w:placeholder>
            <w:docPart w:val="32106C062AA047818DDE93FB5821DEC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295A">
            <w:rPr>
              <w:rFonts w:ascii="Arial" w:hAnsi="Arial" w:cs="Arial"/>
              <w:noProof/>
              <w:sz w:val="22"/>
              <w:szCs w:val="22"/>
            </w:rPr>
            <w:t>(+225)</w:t>
          </w:r>
          <w:r w:rsidR="00B72463">
            <w:rPr>
              <w:rFonts w:ascii="Arial" w:hAnsi="Arial" w:cs="Arial"/>
              <w:noProof/>
              <w:sz w:val="22"/>
              <w:szCs w:val="22"/>
            </w:rPr>
            <w:t xml:space="preserve"> 07 87 80 42 37 </w:t>
          </w:r>
          <w:r w:rsidR="0058295A">
            <w:rPr>
              <w:rFonts w:ascii="Arial" w:hAnsi="Arial" w:cs="Arial"/>
              <w:noProof/>
              <w:sz w:val="22"/>
              <w:szCs w:val="22"/>
            </w:rPr>
            <w:t>l vaflahi96@gmail.com</w:t>
          </w:r>
        </w:sdtContent>
      </w:sdt>
    </w:p>
    <w:sdt>
      <w:sdtPr>
        <w:rPr>
          <w:rFonts w:ascii="Arial" w:hAnsi="Arial" w:cs="Arial"/>
          <w:noProof/>
          <w:sz w:val="22"/>
          <w:szCs w:val="22"/>
        </w:rPr>
        <w:alias w:val="Site web"/>
        <w:tag w:val="Site web"/>
        <w:id w:val="48967594"/>
        <w:placeholder>
          <w:docPart w:val="3AF6FDB7206A476A9AE1350C0A76D37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52305" w:rsidRPr="001D76D0" w:rsidRDefault="0058295A" w:rsidP="0001188E">
          <w:pPr>
            <w:pStyle w:val="Coordonnes"/>
            <w:rPr>
              <w:rFonts w:ascii="Arial" w:hAnsi="Arial" w:cs="Arial"/>
              <w:noProof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</w:rPr>
            <w:t>Permis de conduire : catégorie ABCDE</w:t>
          </w:r>
        </w:p>
      </w:sdtContent>
    </w:sdt>
    <w:sdt>
      <w:sdtPr>
        <w:rPr>
          <w:rFonts w:ascii="Arial" w:hAnsi="Arial" w:cs="Arial"/>
          <w:sz w:val="22"/>
          <w:szCs w:val="22"/>
        </w:rPr>
        <w:alias w:val="Courrier électronique"/>
        <w:tag w:val=""/>
        <w:id w:val="1889536063"/>
        <w:placeholder>
          <w:docPart w:val="7FAB2E942E8346388F1D2B3A5268D82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E52305" w:rsidRPr="001D76D0" w:rsidRDefault="0058295A" w:rsidP="0001188E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 xml:space="preserve">Passeport Ivoirien valable jusqu’au 10 Septembre 2025 </w:t>
          </w:r>
        </w:p>
      </w:sdtContent>
    </w:sdt>
    <w:p w:rsidR="00E52305" w:rsidRPr="001D76D0" w:rsidRDefault="00F75532" w:rsidP="00C65B0B">
      <w:pPr>
        <w:pStyle w:val="Nom"/>
        <w:ind w:left="0"/>
        <w:jc w:val="center"/>
        <w:rPr>
          <w:rFonts w:ascii="Arial" w:hAnsi="Arial" w:cs="Arial"/>
          <w:noProof/>
          <w:sz w:val="36"/>
          <w:szCs w:val="36"/>
        </w:rPr>
      </w:pPr>
      <w:sdt>
        <w:sdtPr>
          <w:rPr>
            <w:rFonts w:ascii="Arial" w:hAnsi="Arial" w:cs="Arial"/>
            <w:noProof/>
            <w:sz w:val="36"/>
            <w:szCs w:val="36"/>
            <w:lang w:val="es-ES"/>
          </w:rPr>
          <w:alias w:val="Votre Nom"/>
          <w:tag w:val=""/>
          <w:id w:val="1197042864"/>
          <w:placeholder>
            <w:docPart w:val="7089B2D08D5843B88492127BF0963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8295A">
            <w:rPr>
              <w:rFonts w:ascii="Arial" w:hAnsi="Arial" w:cs="Arial"/>
              <w:noProof/>
              <w:sz w:val="36"/>
              <w:szCs w:val="36"/>
              <w:lang w:val="es-ES"/>
            </w:rPr>
            <w:t>TITULAIRE D’UN BTS EN FINANCE COMPTABILITE ET GESTION   D’ENTREPRISE (F.C.G.E)</w:t>
          </w:r>
        </w:sdtContent>
      </w:sdt>
    </w:p>
    <w:tbl>
      <w:tblPr>
        <w:tblStyle w:val="TableaudeCV"/>
        <w:tblW w:w="5977" w:type="pct"/>
        <w:tblInd w:w="-567" w:type="dxa"/>
        <w:tblLook w:val="04A0" w:firstRow="1" w:lastRow="0" w:firstColumn="1" w:lastColumn="0" w:noHBand="0" w:noVBand="1"/>
        <w:tblDescription w:val="Resume"/>
      </w:tblPr>
      <w:tblGrid>
        <w:gridCol w:w="2778"/>
        <w:gridCol w:w="20"/>
        <w:gridCol w:w="9252"/>
      </w:tblGrid>
      <w:tr w:rsidR="00E52305" w:rsidRPr="001D76D0" w:rsidTr="000C30E2">
        <w:tc>
          <w:tcPr>
            <w:tcW w:w="2778" w:type="dxa"/>
          </w:tcPr>
          <w:p w:rsidR="00E52305" w:rsidRPr="001D76D0" w:rsidRDefault="001257B1" w:rsidP="001D76D0">
            <w:pPr>
              <w:pStyle w:val="Titre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Objectif</w:t>
            </w:r>
          </w:p>
        </w:tc>
        <w:tc>
          <w:tcPr>
            <w:tcW w:w="20" w:type="dxa"/>
          </w:tcPr>
          <w:p w:rsidR="00E52305" w:rsidRPr="001D76D0" w:rsidRDefault="00E52305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9251" w:type="dxa"/>
          </w:tcPr>
          <w:p w:rsidR="000518B2" w:rsidRPr="001D76D0" w:rsidRDefault="000518B2" w:rsidP="000518B2">
            <w:pPr>
              <w:pStyle w:val="DateduCV"/>
              <w:rPr>
                <w:rFonts w:ascii="Arial" w:hAnsi="Arial" w:cs="Arial"/>
                <w:noProof/>
                <w:sz w:val="22"/>
                <w:szCs w:val="22"/>
              </w:rPr>
            </w:pPr>
            <w:r w:rsidRPr="001D76D0">
              <w:rPr>
                <w:rFonts w:ascii="Arial" w:hAnsi="Arial" w:cs="Arial"/>
                <w:noProof/>
                <w:sz w:val="22"/>
                <w:szCs w:val="22"/>
              </w:rPr>
              <w:t>Jeune diplômé, dynamique et motivé, je souhaite intégrer votr</w:t>
            </w:r>
            <w:r w:rsidR="004B5B5E" w:rsidRPr="001D76D0">
              <w:rPr>
                <w:rFonts w:ascii="Arial" w:hAnsi="Arial" w:cs="Arial"/>
                <w:noProof/>
                <w:sz w:val="22"/>
                <w:szCs w:val="22"/>
              </w:rPr>
              <w:t>e</w:t>
            </w:r>
            <w:r w:rsidRPr="001D76D0">
              <w:rPr>
                <w:rFonts w:ascii="Arial" w:hAnsi="Arial" w:cs="Arial"/>
                <w:noProof/>
                <w:sz w:val="22"/>
                <w:szCs w:val="22"/>
              </w:rPr>
              <w:t xml:space="preserve"> struture afin de partager les connaisances acquises pendant mes études ou mes stages et appr</w:t>
            </w:r>
            <w:r w:rsidR="004B5B5E" w:rsidRPr="001D76D0">
              <w:rPr>
                <w:rFonts w:ascii="Arial" w:hAnsi="Arial" w:cs="Arial"/>
                <w:noProof/>
                <w:sz w:val="22"/>
                <w:szCs w:val="22"/>
              </w:rPr>
              <w:t>e</w:t>
            </w:r>
            <w:r w:rsidRPr="001D76D0">
              <w:rPr>
                <w:rFonts w:ascii="Arial" w:hAnsi="Arial" w:cs="Arial"/>
                <w:noProof/>
                <w:sz w:val="22"/>
                <w:szCs w:val="22"/>
              </w:rPr>
              <w:t xml:space="preserve">ndre de nouvelles </w:t>
            </w:r>
            <w:r w:rsidR="00734F30" w:rsidRPr="001D76D0">
              <w:rPr>
                <w:rFonts w:ascii="Arial" w:hAnsi="Arial" w:cs="Arial"/>
                <w:noProof/>
                <w:sz w:val="22"/>
                <w:szCs w:val="22"/>
              </w:rPr>
              <w:t>choses.</w:t>
            </w:r>
          </w:p>
        </w:tc>
      </w:tr>
      <w:tr w:rsidR="00E52305" w:rsidRPr="001D76D0" w:rsidTr="000C30E2">
        <w:trPr>
          <w:trHeight w:val="902"/>
        </w:trPr>
        <w:tc>
          <w:tcPr>
            <w:tcW w:w="2778" w:type="dxa"/>
          </w:tcPr>
          <w:p w:rsidR="00E52305" w:rsidRPr="001D76D0" w:rsidRDefault="001257B1" w:rsidP="001D76D0">
            <w:pPr>
              <w:pStyle w:val="Titre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Compétences</w:t>
            </w:r>
          </w:p>
        </w:tc>
        <w:tc>
          <w:tcPr>
            <w:tcW w:w="20" w:type="dxa"/>
          </w:tcPr>
          <w:p w:rsidR="00E52305" w:rsidRPr="001D76D0" w:rsidRDefault="00E523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9251" w:type="dxa"/>
          </w:tcPr>
          <w:p w:rsidR="00E52305" w:rsidRPr="001D76D0" w:rsidRDefault="00397D8B" w:rsidP="00397D8B">
            <w:pPr>
              <w:pStyle w:val="DateduCV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COMPTABILITE – FINANCE – GESTION DE STOCK - FISCALITE</w:t>
            </w:r>
          </w:p>
        </w:tc>
      </w:tr>
      <w:tr w:rsidR="00E52305" w:rsidRPr="001D76D0" w:rsidTr="000C30E2">
        <w:tc>
          <w:tcPr>
            <w:tcW w:w="2778" w:type="dxa"/>
          </w:tcPr>
          <w:p w:rsidR="005D7B14" w:rsidRDefault="001257B1" w:rsidP="001D76D0">
            <w:pPr>
              <w:pStyle w:val="Titre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Exp</w:t>
            </w:r>
            <w:r w:rsidR="002B7E86" w:rsidRPr="001D76D0">
              <w:rPr>
                <w:rFonts w:ascii="Arial" w:hAnsi="Arial" w:cs="Arial"/>
                <w:noProof/>
                <w:sz w:val="24"/>
                <w:szCs w:val="24"/>
              </w:rPr>
              <w:t>É</w:t>
            </w: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rienc</w:t>
            </w:r>
            <w:r w:rsidR="002C7A71" w:rsidRPr="001D76D0">
              <w:rPr>
                <w:rFonts w:ascii="Arial" w:hAnsi="Arial" w:cs="Arial"/>
                <w:noProof/>
                <w:sz w:val="24"/>
                <w:szCs w:val="24"/>
              </w:rPr>
              <w:t>ES PROF</w:t>
            </w: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e</w:t>
            </w:r>
            <w:r w:rsidR="002C7A71" w:rsidRPr="001D76D0">
              <w:rPr>
                <w:rFonts w:ascii="Arial" w:hAnsi="Arial" w:cs="Arial"/>
                <w:noProof/>
                <w:sz w:val="24"/>
                <w:szCs w:val="24"/>
              </w:rPr>
              <w:t>SSIONNELLES</w:t>
            </w:r>
          </w:p>
          <w:p w:rsidR="000C30E2" w:rsidRPr="000C30E2" w:rsidRDefault="005D7B14" w:rsidP="000C30E2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C30E2">
              <w:rPr>
                <w:noProof/>
              </w:rPr>
              <w:t xml:space="preserve">           </w:t>
            </w:r>
            <w:r>
              <w:rPr>
                <w:noProof/>
              </w:rPr>
              <w:t xml:space="preserve">    </w:t>
            </w:r>
            <w:r w:rsidRPr="000C30E2">
              <w:rPr>
                <w:rFonts w:ascii="Arial" w:hAnsi="Arial" w:cs="Arial"/>
                <w:noProof/>
                <w:sz w:val="24"/>
                <w:szCs w:val="24"/>
              </w:rPr>
              <w:t xml:space="preserve">2018 </w:t>
            </w:r>
            <w:r w:rsidR="000C30E2">
              <w:rPr>
                <w:rFonts w:ascii="Arial" w:hAnsi="Arial" w:cs="Arial"/>
                <w:noProof/>
                <w:sz w:val="24"/>
                <w:szCs w:val="24"/>
              </w:rPr>
              <w:t>–</w:t>
            </w:r>
            <w:r w:rsidRPr="000C30E2">
              <w:rPr>
                <w:rFonts w:ascii="Arial" w:hAnsi="Arial" w:cs="Arial"/>
                <w:noProof/>
                <w:sz w:val="24"/>
                <w:szCs w:val="24"/>
              </w:rPr>
              <w:t xml:space="preserve"> 2019</w:t>
            </w:r>
          </w:p>
          <w:p w:rsidR="005D7B14" w:rsidRDefault="005D7B14" w:rsidP="005D7B14">
            <w:pPr>
              <w:rPr>
                <w:rFonts w:ascii="Arial" w:eastAsiaTheme="majorEastAsia" w:hAnsi="Arial" w:cs="Arial"/>
                <w:caps/>
                <w:noProof/>
                <w:color w:val="7E97AD" w:themeColor="accent1"/>
                <w:sz w:val="24"/>
                <w:szCs w:val="24"/>
              </w:rPr>
            </w:pPr>
          </w:p>
          <w:p w:rsidR="005D7B14" w:rsidRDefault="005D7B14" w:rsidP="005D7B14">
            <w:pPr>
              <w:rPr>
                <w:rFonts w:ascii="Arial" w:eastAsiaTheme="majorEastAsia" w:hAnsi="Arial" w:cs="Arial"/>
                <w:caps/>
                <w:noProof/>
                <w:color w:val="7E97AD" w:themeColor="accent1"/>
                <w:sz w:val="24"/>
                <w:szCs w:val="24"/>
              </w:rPr>
            </w:pPr>
          </w:p>
          <w:p w:rsidR="005D7B14" w:rsidRPr="005D7B14" w:rsidRDefault="005D7B14" w:rsidP="005D7B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t xml:space="preserve">           </w:t>
            </w:r>
            <w:r w:rsidR="000C30E2">
              <w:rPr>
                <w:noProof/>
              </w:rPr>
              <w:t xml:space="preserve">           </w:t>
            </w:r>
            <w:r>
              <w:rPr>
                <w:noProof/>
              </w:rPr>
              <w:t xml:space="preserve"> </w:t>
            </w:r>
            <w:r w:rsidRPr="005D7B14">
              <w:rPr>
                <w:rFonts w:ascii="Arial" w:hAnsi="Arial" w:cs="Arial"/>
                <w:noProof/>
                <w:sz w:val="24"/>
                <w:szCs w:val="24"/>
              </w:rPr>
              <w:t>2019 - 2020</w:t>
            </w:r>
          </w:p>
        </w:tc>
        <w:tc>
          <w:tcPr>
            <w:tcW w:w="20" w:type="dxa"/>
          </w:tcPr>
          <w:p w:rsidR="006005C3" w:rsidRPr="001D76D0" w:rsidRDefault="006005C3" w:rsidP="006005C3">
            <w:pPr>
              <w:pStyle w:val="Titre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6005C3" w:rsidRPr="001D76D0" w:rsidRDefault="006005C3" w:rsidP="006005C3">
            <w:pPr>
              <w:rPr>
                <w:rFonts w:ascii="Arial" w:hAnsi="Arial" w:cs="Arial"/>
                <w:sz w:val="24"/>
                <w:szCs w:val="24"/>
              </w:rPr>
            </w:pPr>
          </w:p>
          <w:p w:rsidR="00E52305" w:rsidRPr="001D76D0" w:rsidRDefault="002C7A71" w:rsidP="00B21AB4">
            <w:pPr>
              <w:pStyle w:val="Titre1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 xml:space="preserve">   </w:t>
            </w:r>
          </w:p>
        </w:tc>
        <w:tc>
          <w:tcPr>
            <w:tcW w:w="9251" w:type="dxa"/>
          </w:tcPr>
          <w:sdt>
            <w:sdtPr>
              <w:rPr>
                <w:rFonts w:ascii="Arial" w:eastAsiaTheme="minorEastAsia" w:hAnsi="Arial" w:cs="Arial"/>
                <w:b/>
                <w:bCs/>
                <w:caps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ascii="Arial" w:eastAsiaTheme="minorEastAsia" w:hAnsi="Arial" w:cs="Arial"/>
                    <w:b/>
                    <w:bCs/>
                    <w:caps/>
                  </w:rPr>
                  <w:id w:val="221802691"/>
                  <w:placeholder>
                    <w:docPart w:val="8CE8A2D04A2648B29471D77FB677844B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5D7B14" w:rsidRDefault="005D7B14" w:rsidP="002C7A71">
                    <w:pPr>
                      <w:pStyle w:val="DateduCV"/>
                      <w:rPr>
                        <w:rFonts w:ascii="Arial" w:eastAsiaTheme="minorEastAsia" w:hAnsi="Arial" w:cs="Arial"/>
                        <w:b/>
                        <w:bCs/>
                        <w:caps/>
                      </w:rPr>
                    </w:pPr>
                  </w:p>
                  <w:p w:rsidR="005D7B14" w:rsidRDefault="005D7B14" w:rsidP="002C7A71">
                    <w:pPr>
                      <w:pStyle w:val="DateduCV"/>
                      <w:rPr>
                        <w:rFonts w:ascii="Arial" w:eastAsiaTheme="minorEastAsia" w:hAnsi="Arial" w:cs="Arial"/>
                        <w:b/>
                        <w:bCs/>
                        <w:caps/>
                      </w:rPr>
                    </w:pPr>
                  </w:p>
                  <w:p w:rsidR="005D7B14" w:rsidRDefault="005D7B14" w:rsidP="002C7A71">
                    <w:pPr>
                      <w:pStyle w:val="DateduCV"/>
                      <w:rPr>
                        <w:rFonts w:ascii="Arial" w:eastAsiaTheme="minorEastAsia" w:hAnsi="Arial" w:cs="Arial"/>
                        <w:b/>
                        <w:bCs/>
                        <w:caps/>
                      </w:rPr>
                    </w:pPr>
                  </w:p>
                  <w:p w:rsidR="0065270C" w:rsidRPr="001D76D0" w:rsidRDefault="002C7A71" w:rsidP="002C7A71">
                    <w:pPr>
                      <w:pStyle w:val="DateduCV"/>
                      <w:rPr>
                        <w:rStyle w:val="Titre2Car"/>
                        <w:rFonts w:ascii="Arial" w:hAnsi="Arial" w:cs="Arial"/>
                        <w:sz w:val="24"/>
                        <w:szCs w:val="24"/>
                      </w:rPr>
                    </w:pPr>
                    <w:r w:rsidRPr="001D76D0">
                      <w:rPr>
                        <w:rStyle w:val="Titre2Car"/>
                        <w:rFonts w:ascii="Arial" w:hAnsi="Arial" w:cs="Arial"/>
                        <w:sz w:val="24"/>
                        <w:szCs w:val="24"/>
                      </w:rPr>
                      <w:t>Mairie Municipale de la Commune d’Adjamé</w:t>
                    </w:r>
                  </w:p>
                  <w:p w:rsidR="0065270C" w:rsidRPr="001D76D0" w:rsidRDefault="00F1784A" w:rsidP="00FA21BE">
                    <w:pPr>
                      <w:pStyle w:val="DateduCV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25 Février au 31 Mai</w:t>
                    </w:r>
                    <w:r w:rsidR="001408B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2019 (03</w:t>
                    </w:r>
                    <w:r w:rsidR="001408B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B21AB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mois)</w:t>
                    </w:r>
                  </w:p>
                  <w:p w:rsidR="00290E26" w:rsidRDefault="00CE55FF" w:rsidP="001408BC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D76D0">
                      <w:rPr>
                        <w:rFonts w:ascii="Cambria Math" w:hAnsi="Cambria Math" w:cs="Cambria Math"/>
                        <w:sz w:val="22"/>
                        <w:szCs w:val="22"/>
                      </w:rPr>
                      <w:t>▹</w:t>
                    </w:r>
                    <w:r w:rsidR="0077087B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Stagiaire au service de recouvrement </w:t>
                    </w:r>
                    <w:r w:rsidR="00290E26">
                      <w:rPr>
                        <w:rFonts w:ascii="Arial" w:hAnsi="Arial" w:cs="Arial"/>
                        <w:sz w:val="22"/>
                        <w:szCs w:val="22"/>
                      </w:rPr>
                      <w:t>(</w:t>
                    </w:r>
                    <w:r w:rsidR="00290E26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Vérificateur de tax</w:t>
                    </w:r>
                    <w:r w:rsidR="00290E26">
                      <w:rPr>
                        <w:rFonts w:ascii="Arial" w:hAnsi="Arial" w:cs="Arial"/>
                        <w:sz w:val="22"/>
                        <w:szCs w:val="22"/>
                      </w:rPr>
                      <w:t>e dans le secteur Saint Michel)</w:t>
                    </w:r>
                  </w:p>
                  <w:p w:rsidR="00F21A16" w:rsidRDefault="00290E26" w:rsidP="001408BC">
                    <w:pP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F21A1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CEPHAS CONSUL</w:t>
                    </w:r>
                    <w:r w:rsidR="00520F0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T-</w:t>
                    </w:r>
                    <w:r w:rsidRPr="00F21A1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NEGO</w:t>
                    </w:r>
                    <w:r w:rsidR="00F21A16" w:rsidRPr="00F21A1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CE SARL</w:t>
                    </w:r>
                  </w:p>
                  <w:p w:rsidR="00520F04" w:rsidRDefault="00520F04" w:rsidP="001408BC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17 Octobre 2019 au 25 Janvier 2020 (</w:t>
                    </w:r>
                    <w:r w:rsidR="00F1784A">
                      <w:rPr>
                        <w:rFonts w:ascii="Arial" w:hAnsi="Arial" w:cs="Arial"/>
                        <w:sz w:val="22"/>
                        <w:szCs w:val="22"/>
                      </w:rPr>
                      <w:t>03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mois)</w:t>
                    </w:r>
                  </w:p>
                  <w:p w:rsidR="00E52305" w:rsidRPr="00520F04" w:rsidRDefault="00520F04" w:rsidP="001408BC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1D76D0">
                      <w:rPr>
                        <w:rFonts w:ascii="Cambria Math" w:hAnsi="Cambria Math" w:cs="Cambria Math"/>
                        <w:sz w:val="22"/>
                        <w:szCs w:val="22"/>
                      </w:rPr>
                      <w:t>▹</w:t>
                    </w:r>
                    <w:r w:rsidRPr="00520F04">
                      <w:rPr>
                        <w:rFonts w:ascii="Arial" w:hAnsi="Arial" w:cs="Arial"/>
                        <w:sz w:val="22"/>
                        <w:szCs w:val="22"/>
                      </w:rPr>
                      <w:t>S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tage de perfectionnement</w:t>
                    </w:r>
                    <w:r w:rsidRPr="00520F04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au service de la comptabilité</w:t>
                    </w:r>
                  </w:p>
                </w:sdtContent>
              </w:sdt>
            </w:sdtContent>
          </w:sdt>
        </w:tc>
      </w:tr>
      <w:tr w:rsidR="00E52305" w:rsidRPr="001D76D0" w:rsidTr="000C30E2">
        <w:tc>
          <w:tcPr>
            <w:tcW w:w="2778" w:type="dxa"/>
          </w:tcPr>
          <w:p w:rsidR="00E52305" w:rsidRDefault="001257B1" w:rsidP="001D76D0">
            <w:pPr>
              <w:pStyle w:val="Titre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Formation</w:t>
            </w:r>
            <w:r w:rsidR="00577DD4" w:rsidRPr="001D76D0">
              <w:rPr>
                <w:rFonts w:ascii="Arial" w:hAnsi="Arial" w:cs="Arial"/>
                <w:noProof/>
                <w:sz w:val="24"/>
                <w:szCs w:val="24"/>
              </w:rPr>
              <w:t xml:space="preserve"> et diplomes</w:t>
            </w:r>
          </w:p>
          <w:p w:rsidR="001D76D0" w:rsidRPr="005D7B14" w:rsidRDefault="005D7B14" w:rsidP="001D76D0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  </w:t>
            </w:r>
            <w:r>
              <w:rPr>
                <w:rFonts w:ascii="Arial" w:hAnsi="Arial" w:cs="Arial"/>
                <w:sz w:val="24"/>
                <w:szCs w:val="24"/>
              </w:rPr>
              <w:t>2020 - 2021</w:t>
            </w:r>
          </w:p>
          <w:p w:rsidR="001D76D0" w:rsidRDefault="00E60207" w:rsidP="00577DD4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      </w:t>
            </w:r>
          </w:p>
          <w:p w:rsidR="00577DD4" w:rsidRPr="001D76D0" w:rsidRDefault="007A08F4" w:rsidP="00577DD4">
            <w:pPr>
              <w:rPr>
                <w:rFonts w:ascii="Arial" w:hAnsi="Arial" w:cs="Arial"/>
                <w:sz w:val="24"/>
                <w:szCs w:val="24"/>
              </w:rPr>
            </w:pPr>
            <w:r w:rsidRPr="001D76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76D0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785D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5D16" w:rsidRPr="001D76D0">
              <w:rPr>
                <w:rFonts w:ascii="Arial" w:hAnsi="Arial" w:cs="Arial"/>
                <w:sz w:val="24"/>
                <w:szCs w:val="24"/>
              </w:rPr>
              <w:t>2017 - 2018</w:t>
            </w:r>
          </w:p>
          <w:p w:rsidR="00577DD4" w:rsidRPr="001D76D0" w:rsidRDefault="00B72463" w:rsidP="00577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0C30E2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2017 - 2018  </w:t>
            </w:r>
          </w:p>
          <w:p w:rsidR="006005C3" w:rsidRPr="001D76D0" w:rsidRDefault="006005C3" w:rsidP="00577DD4">
            <w:pPr>
              <w:rPr>
                <w:rFonts w:ascii="Arial" w:hAnsi="Arial" w:cs="Arial"/>
                <w:sz w:val="24"/>
                <w:szCs w:val="24"/>
              </w:rPr>
            </w:pPr>
            <w:r w:rsidRPr="001D76D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7A5991" w:rsidRPr="001D76D0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7A08F4" w:rsidRPr="001D76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0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1AB4" w:rsidRPr="001D76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A08F4" w:rsidRPr="001D76D0" w:rsidRDefault="00B72463" w:rsidP="00B724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</w:t>
            </w:r>
            <w:r w:rsidR="00F1784A" w:rsidRPr="001D76D0">
              <w:rPr>
                <w:rFonts w:ascii="Arial" w:hAnsi="Arial" w:cs="Arial"/>
                <w:sz w:val="24"/>
                <w:szCs w:val="24"/>
              </w:rPr>
              <w:t>2016 - 2017</w:t>
            </w:r>
            <w:r w:rsidR="00891001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  <w:p w:rsidR="001D76D0" w:rsidRDefault="007A5991" w:rsidP="00577DD4">
            <w:pPr>
              <w:rPr>
                <w:rFonts w:ascii="Arial" w:hAnsi="Arial" w:cs="Arial"/>
                <w:sz w:val="24"/>
                <w:szCs w:val="24"/>
              </w:rPr>
            </w:pPr>
            <w:r w:rsidRPr="001D76D0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</w:p>
          <w:p w:rsidR="007A08F4" w:rsidRPr="001D76D0" w:rsidRDefault="00891001" w:rsidP="00577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F1784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D76D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F1784A" w:rsidRPr="001D76D0">
              <w:rPr>
                <w:rFonts w:ascii="Arial" w:hAnsi="Arial" w:cs="Arial"/>
                <w:sz w:val="24"/>
                <w:szCs w:val="24"/>
              </w:rPr>
              <w:t>2015 - 2016</w:t>
            </w:r>
          </w:p>
          <w:p w:rsidR="007A5991" w:rsidRPr="001D76D0" w:rsidRDefault="007A5991" w:rsidP="00577D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A5991" w:rsidRPr="001D76D0" w:rsidRDefault="007A5991" w:rsidP="00577DD4">
            <w:pPr>
              <w:rPr>
                <w:rFonts w:ascii="Arial" w:hAnsi="Arial" w:cs="Arial"/>
                <w:sz w:val="24"/>
                <w:szCs w:val="24"/>
              </w:rPr>
            </w:pPr>
            <w:r w:rsidRPr="001D76D0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1D76D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D76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784A" w:rsidRPr="001D76D0">
              <w:rPr>
                <w:rFonts w:ascii="Arial" w:hAnsi="Arial" w:cs="Arial"/>
                <w:sz w:val="24"/>
                <w:szCs w:val="24"/>
              </w:rPr>
              <w:t>2012 - 2013</w:t>
            </w:r>
          </w:p>
          <w:p w:rsidR="007A08F4" w:rsidRPr="001D76D0" w:rsidRDefault="007A08F4" w:rsidP="00577D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</w:tcPr>
          <w:p w:rsidR="00E52305" w:rsidRPr="001D76D0" w:rsidRDefault="00E523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9251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5BEC2E75BDE4B9EA4EC4C2EBA7E426D"/>
                  </w:placeholder>
                  <w15:repeatingSectionItem/>
                </w:sdtPr>
                <w:sdtEndPr/>
                <w:sdtContent>
                  <w:p w:rsidR="0065270C" w:rsidRPr="001D76D0" w:rsidRDefault="0065270C" w:rsidP="0065270C">
                    <w:pPr>
                      <w:pStyle w:val="Titre2"/>
                      <w:rPr>
                        <w:rFonts w:ascii="Arial" w:hAnsi="Arial" w:cs="Arial"/>
                      </w:rPr>
                    </w:pPr>
                  </w:p>
                  <w:p w:rsidR="00577DD4" w:rsidRDefault="00577DD4" w:rsidP="00577DD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  <w:p w:rsidR="00E60207" w:rsidRDefault="001D76D0" w:rsidP="00577DD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Cambria" w:hAnsi="Cambria" w:cs="Arial"/>
                        <w:sz w:val="22"/>
                        <w:szCs w:val="22"/>
                      </w:rPr>
                      <w:t>▸</w:t>
                    </w:r>
                    <w:r w:rsidR="00E60207">
                      <w:rPr>
                        <w:rFonts w:ascii="Arial" w:hAnsi="Arial" w:cs="Arial"/>
                        <w:sz w:val="22"/>
                        <w:szCs w:val="22"/>
                      </w:rPr>
                      <w:t>Encours de Licence professionnelle en finance comptabilité 3</w:t>
                    </w:r>
                    <w:r w:rsidR="00E60207" w:rsidRPr="00E60207">
                      <w:rPr>
                        <w:rFonts w:ascii="Arial" w:hAnsi="Arial" w:cs="Arial"/>
                        <w:sz w:val="22"/>
                        <w:szCs w:val="22"/>
                        <w:vertAlign w:val="superscript"/>
                      </w:rPr>
                      <w:t>ème</w:t>
                    </w:r>
                    <w:r w:rsidR="00E6020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Année (LPCF 3)</w:t>
                    </w:r>
                  </w:p>
                  <w:p w:rsidR="00E60207" w:rsidRPr="001D76D0" w:rsidRDefault="00E60207" w:rsidP="00577DD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E60207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PIGIER Plateau</w:t>
                    </w: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, </w:t>
                    </w:r>
                    <w:r w:rsidRPr="00E60207">
                      <w:rPr>
                        <w:rFonts w:ascii="Arial" w:hAnsi="Arial" w:cs="Arial"/>
                        <w:sz w:val="22"/>
                        <w:szCs w:val="22"/>
                      </w:rPr>
                      <w:t>Abidjan, côte d’ivoire</w:t>
                    </w:r>
                  </w:p>
                  <w:p w:rsidR="00B14EE4" w:rsidRPr="001D76D0" w:rsidRDefault="001D76D0" w:rsidP="00B14EE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Cambria" w:hAnsi="Cambria" w:cs="Arial"/>
                        <w:sz w:val="22"/>
                        <w:szCs w:val="22"/>
                      </w:rPr>
                      <w:t>▸</w:t>
                    </w:r>
                    <w:r w:rsidR="00AB4C36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Diplôme de</w:t>
                    </w:r>
                    <w:r w:rsidR="00B21AB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Brevet de</w:t>
                    </w:r>
                    <w:r w:rsidR="00AB4C36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Technicien Supérieur </w:t>
                    </w:r>
                    <w:r w:rsidR="00AB4C36" w:rsidRPr="001D76D0">
                      <w:rPr>
                        <w:rStyle w:val="Titre2Car"/>
                        <w:rFonts w:ascii="Arial" w:hAnsi="Arial" w:cs="Arial"/>
                        <w:sz w:val="22"/>
                        <w:szCs w:val="22"/>
                      </w:rPr>
                      <w:t>(B.T.S)</w:t>
                    </w:r>
                    <w:r w:rsidR="00AB4C36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en Finance Comptabilité et Gestion d’Entreprise  </w:t>
                    </w:r>
                    <w:r w:rsidR="000C30E2" w:rsidRPr="001D76D0">
                      <w:rPr>
                        <w:rStyle w:val="Titre2Car"/>
                        <w:rFonts w:ascii="Arial" w:hAnsi="Arial" w:cs="Arial"/>
                        <w:sz w:val="22"/>
                        <w:szCs w:val="22"/>
                      </w:rPr>
                      <w:t xml:space="preserve">GROUPE LOKO </w:t>
                    </w:r>
                    <w:r w:rsidR="000C30E2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(Jean Paul </w:t>
                    </w:r>
                    <w:proofErr w:type="spellStart"/>
                    <w:r w:rsidR="000C30E2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ll</w:t>
                    </w:r>
                    <w:proofErr w:type="spellEnd"/>
                    <w:r w:rsidR="000C30E2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), Yopougon, Abidjan, Côte d’ivoire </w:t>
                    </w:r>
                  </w:p>
                  <w:p w:rsidR="00F1784A" w:rsidRDefault="00891001" w:rsidP="00B14EE4">
                    <w:pPr>
                      <w:rPr>
                        <w:rFonts w:ascii="Cambria" w:hAnsi="Cambria" w:cs="Arial"/>
                        <w:sz w:val="22"/>
                        <w:szCs w:val="22"/>
                      </w:rPr>
                    </w:pPr>
                    <w:r>
                      <w:rPr>
                        <w:rFonts w:ascii="Cambria" w:hAnsi="Cambria" w:cs="Arial"/>
                        <w:sz w:val="22"/>
                        <w:szCs w:val="22"/>
                      </w:rPr>
                      <w:t>▸</w:t>
                    </w:r>
                    <w:r w:rsidRPr="00891001">
                      <w:rPr>
                        <w:rFonts w:ascii="Arial" w:hAnsi="Arial" w:cs="Arial"/>
                        <w:sz w:val="22"/>
                        <w:szCs w:val="22"/>
                      </w:rPr>
                      <w:t>Deuxième Année de Brevet de Technicien Supérieur</w:t>
                    </w:r>
                    <w:r>
                      <w:rPr>
                        <w:rFonts w:ascii="Cambria" w:hAnsi="Cambria" w:cs="Arial"/>
                        <w:sz w:val="22"/>
                        <w:szCs w:val="22"/>
                      </w:rPr>
                      <w:t xml:space="preserve"> (B.T.S)</w:t>
                    </w:r>
                    <w:r w:rsidRPr="0089100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en Finance comptabilité et G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estion d’Entreprise</w:t>
                    </w:r>
                    <w:r w:rsidR="00B72463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GROUPE LOKO (Jean Paul II), Yopougon, Abidjan, Cote d’</w:t>
                    </w:r>
                    <w:r w:rsidR="00CC621A">
                      <w:rPr>
                        <w:rFonts w:ascii="Arial" w:hAnsi="Arial" w:cs="Arial"/>
                        <w:sz w:val="22"/>
                        <w:szCs w:val="22"/>
                      </w:rPr>
                      <w:t>ivoire</w:t>
                    </w:r>
                  </w:p>
                  <w:p w:rsidR="000C30E2" w:rsidRPr="001D76D0" w:rsidRDefault="001D76D0" w:rsidP="00B14EE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Cambria" w:hAnsi="Cambria" w:cs="Arial"/>
                        <w:sz w:val="22"/>
                        <w:szCs w:val="22"/>
                      </w:rPr>
                      <w:lastRenderedPageBreak/>
                      <w:t>▸</w:t>
                    </w:r>
                    <w:r w:rsidR="00473A9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Première</w:t>
                    </w:r>
                    <w:r w:rsidR="00B21AB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473A9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Année</w:t>
                    </w:r>
                    <w:r w:rsidR="00B21AB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de Brevet de </w:t>
                    </w:r>
                    <w:r w:rsidR="00473A9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Technicien</w:t>
                    </w:r>
                    <w:r w:rsidR="00B21AB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473A9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Supérieur (B.T.S)</w:t>
                    </w:r>
                    <w:r w:rsidR="00B21AB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en </w:t>
                    </w:r>
                    <w:r w:rsidR="00473A9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F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inance Comptabilité et Gestion </w:t>
                    </w:r>
                    <w:r w:rsidR="00473A9C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d’Entreprise </w:t>
                    </w:r>
                  </w:p>
                  <w:p w:rsidR="009A7E43" w:rsidRPr="001D76D0" w:rsidRDefault="009A7E43" w:rsidP="00B14EE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D76D0">
                      <w:rPr>
                        <w:rStyle w:val="Titre2Car"/>
                        <w:rFonts w:ascii="Arial" w:hAnsi="Arial" w:cs="Arial"/>
                        <w:sz w:val="22"/>
                        <w:szCs w:val="22"/>
                      </w:rPr>
                      <w:t>GROUPE LOKO</w:t>
                    </w:r>
                    <w:r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(William Ponty), Yopougon, Abidjan, </w:t>
                    </w:r>
                    <w:r w:rsidR="007A08F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Côte</w:t>
                    </w:r>
                    <w:r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d’</w:t>
                    </w:r>
                    <w:r w:rsidR="007A08F4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Ivoire</w:t>
                    </w:r>
                    <w:r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</w:p>
                  <w:p w:rsidR="007A5991" w:rsidRPr="001D76D0" w:rsidRDefault="001D76D0" w:rsidP="00B14EE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Cambria" w:hAnsi="Cambria" w:cs="Arial"/>
                        <w:sz w:val="22"/>
                        <w:szCs w:val="22"/>
                      </w:rPr>
                      <w:t>▸</w:t>
                    </w:r>
                    <w:r w:rsidR="007A5991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Baccalauréat </w:t>
                    </w:r>
                    <w:r w:rsidR="007A5991" w:rsidRPr="001D76D0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Série D</w:t>
                    </w:r>
                  </w:p>
                  <w:p w:rsidR="007A5991" w:rsidRPr="001D76D0" w:rsidRDefault="001D76D0" w:rsidP="00B14EE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7A5991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Lycée Moderne Séguéla</w:t>
                    </w:r>
                    <w:r w:rsidR="0089290E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, Cote</w:t>
                    </w:r>
                    <w:r w:rsidR="007A5991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d’Ivoire</w:t>
                    </w:r>
                  </w:p>
                  <w:p w:rsidR="001D76D0" w:rsidRDefault="001D76D0" w:rsidP="00B14EE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Cambria" w:hAnsi="Cambria" w:cs="Arial"/>
                        <w:sz w:val="22"/>
                        <w:szCs w:val="22"/>
                      </w:rPr>
                      <w:t>▸</w:t>
                    </w:r>
                    <w:r w:rsidR="0089290E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Brevet d’Etude de Premier </w:t>
                    </w:r>
                    <w:r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Cycle</w:t>
                    </w:r>
                  </w:p>
                  <w:p w:rsidR="00E52305" w:rsidRPr="001D76D0" w:rsidRDefault="001D76D0" w:rsidP="00B14EE4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Lycée</w:t>
                    </w:r>
                    <w:r w:rsidR="0089290E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Moderne de Séguéla, Cote d’Ivoire</w:t>
                    </w:r>
                  </w:p>
                </w:sdtContent>
              </w:sdt>
            </w:sdtContent>
          </w:sdt>
        </w:tc>
      </w:tr>
      <w:tr w:rsidR="00E52305" w:rsidRPr="001D76D0" w:rsidTr="000C30E2">
        <w:trPr>
          <w:trHeight w:val="1406"/>
        </w:trPr>
        <w:tc>
          <w:tcPr>
            <w:tcW w:w="2778" w:type="dxa"/>
          </w:tcPr>
          <w:p w:rsidR="00E52305" w:rsidRPr="001D76D0" w:rsidRDefault="00B71AED" w:rsidP="00B71AED">
            <w:pPr>
              <w:pStyle w:val="Titre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autres competences</w:t>
            </w:r>
          </w:p>
        </w:tc>
        <w:tc>
          <w:tcPr>
            <w:tcW w:w="20" w:type="dxa"/>
          </w:tcPr>
          <w:p w:rsidR="00E52305" w:rsidRPr="001D76D0" w:rsidRDefault="00E523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9251" w:type="dxa"/>
          </w:tcPr>
          <w:p w:rsidR="00E52305" w:rsidRPr="001D76D0" w:rsidRDefault="00B71AED" w:rsidP="00B71AED">
            <w:pPr>
              <w:pStyle w:val="DateduCV"/>
              <w:ind w:right="582"/>
              <w:rPr>
                <w:rFonts w:ascii="Arial" w:hAnsi="Arial" w:cs="Arial"/>
                <w:noProof/>
                <w:sz w:val="22"/>
                <w:szCs w:val="22"/>
              </w:rPr>
            </w:pPr>
            <w:r w:rsidRPr="001D76D0">
              <w:rPr>
                <w:rFonts w:ascii="Arial" w:hAnsi="Arial" w:cs="Arial"/>
                <w:noProof/>
                <w:sz w:val="22"/>
                <w:szCs w:val="22"/>
              </w:rPr>
              <w:t>Français : Exellent –Anglais : Intermediaire</w:t>
            </w:r>
          </w:p>
          <w:p w:rsidR="001408BC" w:rsidRPr="001D76D0" w:rsidRDefault="00325821" w:rsidP="00B71AED">
            <w:pPr>
              <w:pStyle w:val="DateduCV"/>
              <w:ind w:right="582"/>
              <w:rPr>
                <w:rFonts w:ascii="Arial" w:hAnsi="Arial" w:cs="Arial"/>
                <w:noProof/>
              </w:rPr>
            </w:pPr>
            <w:r w:rsidRPr="001D76D0">
              <w:rPr>
                <w:rFonts w:ascii="Arial" w:hAnsi="Arial" w:cs="Arial"/>
                <w:noProof/>
                <w:sz w:val="22"/>
                <w:szCs w:val="22"/>
              </w:rPr>
              <w:t>microsoft Word: bon niveau -  Excel : bon niveau – Power point : Bon niveau</w:t>
            </w:r>
          </w:p>
        </w:tc>
      </w:tr>
      <w:tr w:rsidR="009C58B8" w:rsidRPr="001D76D0" w:rsidTr="000C30E2">
        <w:trPr>
          <w:trHeight w:val="1996"/>
        </w:trPr>
        <w:tc>
          <w:tcPr>
            <w:tcW w:w="2778" w:type="dxa"/>
          </w:tcPr>
          <w:p w:rsidR="009C58B8" w:rsidRPr="001D76D0" w:rsidRDefault="00151D17" w:rsidP="00151D17">
            <w:pPr>
              <w:pStyle w:val="Titre1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 xml:space="preserve">Activité extra-               </w:t>
            </w:r>
            <w:r w:rsidR="001D76D0">
              <w:rPr>
                <w:rFonts w:ascii="Arial" w:hAnsi="Arial" w:cs="Arial"/>
                <w:noProof/>
                <w:sz w:val="24"/>
                <w:szCs w:val="24"/>
              </w:rPr>
              <w:t xml:space="preserve">   </w:t>
            </w:r>
            <w:r w:rsidR="009C58B8" w:rsidRPr="001D76D0">
              <w:rPr>
                <w:rFonts w:ascii="Arial" w:hAnsi="Arial" w:cs="Arial"/>
                <w:noProof/>
                <w:sz w:val="24"/>
                <w:szCs w:val="24"/>
              </w:rPr>
              <w:t xml:space="preserve">scolaire </w:t>
            </w:r>
          </w:p>
          <w:p w:rsidR="009C58B8" w:rsidRPr="001D76D0" w:rsidRDefault="009C58B8" w:rsidP="009C58B8">
            <w:pPr>
              <w:rPr>
                <w:rFonts w:ascii="Arial" w:hAnsi="Arial" w:cs="Arial"/>
                <w:sz w:val="24"/>
                <w:szCs w:val="24"/>
              </w:rPr>
            </w:pPr>
            <w:r w:rsidRPr="001D76D0">
              <w:rPr>
                <w:rFonts w:ascii="Arial" w:hAnsi="Arial" w:cs="Arial"/>
              </w:rPr>
              <w:t xml:space="preserve">               </w:t>
            </w:r>
            <w:r w:rsidRPr="001D76D0">
              <w:rPr>
                <w:rFonts w:ascii="Arial" w:hAnsi="Arial" w:cs="Arial"/>
                <w:sz w:val="24"/>
                <w:szCs w:val="24"/>
              </w:rPr>
              <w:t>2017 - 2018</w:t>
            </w:r>
          </w:p>
          <w:p w:rsidR="009C58B8" w:rsidRPr="001D76D0" w:rsidRDefault="001D76D0" w:rsidP="009C58B8">
            <w:pPr>
              <w:rPr>
                <w:rFonts w:ascii="Arial" w:hAnsi="Arial" w:cs="Arial"/>
                <w:sz w:val="24"/>
                <w:szCs w:val="24"/>
              </w:rPr>
            </w:pPr>
            <w:r w:rsidRPr="001D76D0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9C58B8" w:rsidRPr="001D76D0">
              <w:rPr>
                <w:rFonts w:ascii="Arial" w:hAnsi="Arial" w:cs="Arial"/>
                <w:sz w:val="24"/>
                <w:szCs w:val="24"/>
              </w:rPr>
              <w:t>2016 - 2017</w:t>
            </w:r>
          </w:p>
          <w:p w:rsidR="009C58B8" w:rsidRPr="001D76D0" w:rsidRDefault="009C58B8" w:rsidP="009C58B8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:rsidR="009C58B8" w:rsidRPr="001D76D0" w:rsidRDefault="009C58B8" w:rsidP="009C58B8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251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89025411"/>
              <w15:repeatingSection/>
            </w:sdtPr>
            <w:sdtEndPr/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114327087"/>
                  <w:placeholder>
                    <w:docPart w:val="D1E00750696C43B799ABB3E3097BAB3F"/>
                  </w:placeholder>
                  <w15:repeatingSectionItem/>
                </w:sdtPr>
                <w:sdtEndPr/>
                <w:sdtContent>
                  <w:p w:rsidR="009C58B8" w:rsidRPr="001D76D0" w:rsidRDefault="009C58B8" w:rsidP="009C58B8">
                    <w:pPr>
                      <w:pStyle w:val="Titre2"/>
                      <w:rPr>
                        <w:rFonts w:ascii="Arial" w:hAnsi="Arial" w:cs="Arial"/>
                      </w:rPr>
                    </w:pPr>
                  </w:p>
                  <w:p w:rsidR="009C58B8" w:rsidRPr="001D76D0" w:rsidRDefault="009C58B8" w:rsidP="009C58B8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  <w:p w:rsidR="009C58B8" w:rsidRPr="001D76D0" w:rsidRDefault="001D76D0" w:rsidP="009C58B8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D76D0">
                      <w:rPr>
                        <w:rFonts w:ascii="Cambria Math" w:hAnsi="Cambria Math" w:cs="Cambria Math"/>
                        <w:sz w:val="22"/>
                        <w:szCs w:val="22"/>
                      </w:rPr>
                      <w:t>▸</w:t>
                    </w:r>
                    <w:r w:rsidR="009C58B8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Membre </w:t>
                    </w:r>
                    <w:r w:rsidR="004B5B5E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et R</w:t>
                    </w:r>
                    <w:r w:rsidR="00151D17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esponsable </w:t>
                    </w:r>
                    <w:r w:rsidR="009C58B8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de l’</w:t>
                    </w:r>
                    <w:r w:rsidR="00151D17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Association</w:t>
                    </w:r>
                    <w:r w:rsidR="009C58B8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270807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des Délégués</w:t>
                    </w:r>
                    <w:r w:rsidR="009C58B8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151D17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de classe du GROUPE</w:t>
                    </w:r>
                    <w:r w:rsidR="009C58B8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LOKO </w:t>
                    </w:r>
                  </w:p>
                  <w:p w:rsidR="009C58B8" w:rsidRPr="001D76D0" w:rsidRDefault="001D76D0" w:rsidP="009C58B8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D76D0">
                      <w:rPr>
                        <w:rFonts w:ascii="Cambria Math" w:hAnsi="Cambria Math" w:cs="Cambria Math"/>
                        <w:sz w:val="22"/>
                        <w:szCs w:val="22"/>
                      </w:rPr>
                      <w:t>▸</w:t>
                    </w:r>
                    <w:r w:rsidR="009C58B8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>Secrétaire</w:t>
                    </w:r>
                    <w:r w:rsidR="00231FDD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Générale de l’Association des Etudiants Ressortissants</w:t>
                    </w:r>
                    <w:r w:rsidR="009C58B8" w:rsidRPr="001D76D0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du WOROBA </w:t>
                    </w:r>
                  </w:p>
                  <w:p w:rsidR="009C58B8" w:rsidRPr="001D76D0" w:rsidRDefault="00F75532" w:rsidP="009C58B8">
                    <w:p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</w:tc>
      </w:tr>
      <w:tr w:rsidR="00CC1598" w:rsidRPr="001D76D0" w:rsidTr="000C30E2">
        <w:trPr>
          <w:trHeight w:val="1538"/>
        </w:trPr>
        <w:tc>
          <w:tcPr>
            <w:tcW w:w="2778" w:type="dxa"/>
          </w:tcPr>
          <w:p w:rsidR="00CC1598" w:rsidRPr="001D76D0" w:rsidRDefault="00CC1598" w:rsidP="009C58B8">
            <w:pPr>
              <w:pStyle w:val="Titre1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Atouts</w:t>
            </w:r>
          </w:p>
        </w:tc>
        <w:tc>
          <w:tcPr>
            <w:tcW w:w="20" w:type="dxa"/>
          </w:tcPr>
          <w:p w:rsidR="00CC1598" w:rsidRPr="001D76D0" w:rsidRDefault="00CC1598" w:rsidP="009C58B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9251" w:type="dxa"/>
          </w:tcPr>
          <w:p w:rsidR="00CC1598" w:rsidRPr="00520F04" w:rsidRDefault="00CC1598" w:rsidP="00520F04">
            <w:pPr>
              <w:numPr>
                <w:ilvl w:val="0"/>
                <w:numId w:val="6"/>
              </w:numPr>
              <w:rPr>
                <w:rFonts w:ascii="Arial" w:eastAsiaTheme="minorEastAsia" w:hAnsi="Arial" w:cs="Arial"/>
                <w:bCs/>
                <w:sz w:val="22"/>
                <w:szCs w:val="22"/>
              </w:rPr>
            </w:pPr>
            <w:r w:rsidRPr="001D76D0">
              <w:rPr>
                <w:rFonts w:ascii="Arial" w:eastAsiaTheme="minorEastAsia" w:hAnsi="Arial" w:cs="Arial"/>
                <w:bCs/>
                <w:sz w:val="22"/>
                <w:szCs w:val="22"/>
              </w:rPr>
              <w:t>Curiosité Intellectuelle</w:t>
            </w:r>
            <w:r w:rsidR="00520F04">
              <w:rPr>
                <w:rFonts w:ascii="Arial" w:eastAsiaTheme="minorEastAsia" w:hAnsi="Arial" w:cs="Arial"/>
                <w:bCs/>
                <w:sz w:val="22"/>
                <w:szCs w:val="22"/>
              </w:rPr>
              <w:t>, Facilité d’adaptation, Bon sens de l’organisation</w:t>
            </w:r>
          </w:p>
          <w:p w:rsidR="00C4380C" w:rsidRDefault="00CC1598" w:rsidP="00C4380C">
            <w:pPr>
              <w:numPr>
                <w:ilvl w:val="0"/>
                <w:numId w:val="6"/>
              </w:numPr>
              <w:rPr>
                <w:rFonts w:ascii="Arial" w:eastAsiaTheme="minorEastAsia" w:hAnsi="Arial" w:cs="Arial"/>
                <w:sz w:val="22"/>
                <w:szCs w:val="22"/>
              </w:rPr>
            </w:pPr>
            <w:r w:rsidRPr="001D76D0">
              <w:rPr>
                <w:rFonts w:ascii="Arial" w:eastAsiaTheme="minorEastAsia" w:hAnsi="Arial" w:cs="Arial"/>
                <w:sz w:val="22"/>
                <w:szCs w:val="22"/>
              </w:rPr>
              <w:t>Pon</w:t>
            </w:r>
            <w:r w:rsidR="00C4380C">
              <w:rPr>
                <w:rFonts w:ascii="Arial" w:eastAsiaTheme="minorEastAsia" w:hAnsi="Arial" w:cs="Arial"/>
                <w:sz w:val="22"/>
                <w:szCs w:val="22"/>
              </w:rPr>
              <w:t>ctuel, rigoureuse et Méticuleux</w:t>
            </w:r>
          </w:p>
          <w:p w:rsidR="00CC1598" w:rsidRPr="00C4380C" w:rsidRDefault="00C4380C" w:rsidP="00C4380C">
            <w:pPr>
              <w:numPr>
                <w:ilvl w:val="0"/>
                <w:numId w:val="6"/>
              </w:numPr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Pr="001D76D0">
              <w:rPr>
                <w:rFonts w:ascii="Arial" w:eastAsiaTheme="minorEastAsia" w:hAnsi="Arial" w:cs="Arial"/>
                <w:sz w:val="22"/>
                <w:szCs w:val="22"/>
              </w:rPr>
              <w:t>Aptitude à travailler sous pression, seul ou en équipe</w:t>
            </w:r>
          </w:p>
        </w:tc>
      </w:tr>
      <w:tr w:rsidR="00CC1598" w:rsidRPr="001D76D0" w:rsidTr="000C30E2">
        <w:trPr>
          <w:trHeight w:val="415"/>
        </w:trPr>
        <w:tc>
          <w:tcPr>
            <w:tcW w:w="2778" w:type="dxa"/>
          </w:tcPr>
          <w:p w:rsidR="0066011C" w:rsidRPr="00C4380C" w:rsidRDefault="00CC1598" w:rsidP="00C4380C">
            <w:pPr>
              <w:pStyle w:val="Titre1"/>
              <w:ind w:left="1134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001D76D0">
              <w:rPr>
                <w:rFonts w:ascii="Arial" w:hAnsi="Arial" w:cs="Arial"/>
                <w:noProof/>
                <w:sz w:val="24"/>
                <w:szCs w:val="24"/>
              </w:rPr>
              <w:t>HOBBY</w:t>
            </w:r>
            <w:r w:rsidR="0066011C">
              <w:t xml:space="preserve">                                                     </w:t>
            </w:r>
          </w:p>
        </w:tc>
        <w:tc>
          <w:tcPr>
            <w:tcW w:w="20" w:type="dxa"/>
          </w:tcPr>
          <w:p w:rsidR="00CC1598" w:rsidRPr="001D76D0" w:rsidRDefault="00CC1598" w:rsidP="009C58B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9251" w:type="dxa"/>
          </w:tcPr>
          <w:p w:rsidR="0066011C" w:rsidRPr="00C4380C" w:rsidRDefault="00CC1598" w:rsidP="00C4380C">
            <w:pPr>
              <w:pStyle w:val="Paragraphedeliste"/>
              <w:numPr>
                <w:ilvl w:val="0"/>
                <w:numId w:val="6"/>
              </w:numPr>
              <w:ind w:left="771" w:hanging="283"/>
              <w:rPr>
                <w:rFonts w:ascii="Arial" w:hAnsi="Arial" w:cs="Arial"/>
                <w:sz w:val="22"/>
                <w:szCs w:val="22"/>
              </w:rPr>
            </w:pPr>
            <w:r w:rsidRPr="001D76D0">
              <w:rPr>
                <w:rFonts w:ascii="Arial" w:hAnsi="Arial" w:cs="Arial"/>
                <w:sz w:val="22"/>
                <w:szCs w:val="22"/>
              </w:rPr>
              <w:t xml:space="preserve"> Lecture, football, natation, footing</w:t>
            </w:r>
            <w:r w:rsidR="00C4380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4380C" w:rsidRPr="001D76D0">
              <w:rPr>
                <w:rFonts w:ascii="Arial" w:hAnsi="Arial" w:cs="Arial"/>
                <w:sz w:val="22"/>
                <w:szCs w:val="22"/>
              </w:rPr>
              <w:t>Voyage</w:t>
            </w:r>
          </w:p>
        </w:tc>
      </w:tr>
      <w:tr w:rsidR="0066011C" w:rsidRPr="001D76D0" w:rsidTr="000C30E2">
        <w:trPr>
          <w:trHeight w:val="724"/>
        </w:trPr>
        <w:tc>
          <w:tcPr>
            <w:tcW w:w="2778" w:type="dxa"/>
          </w:tcPr>
          <w:p w:rsidR="0066011C" w:rsidRPr="001D76D0" w:rsidRDefault="0066011C" w:rsidP="00CC1598">
            <w:pPr>
              <w:pStyle w:val="Titre1"/>
              <w:ind w:left="1134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REFERENCE</w:t>
            </w:r>
          </w:p>
        </w:tc>
        <w:tc>
          <w:tcPr>
            <w:tcW w:w="20" w:type="dxa"/>
          </w:tcPr>
          <w:p w:rsidR="0066011C" w:rsidRPr="001D76D0" w:rsidRDefault="0066011C" w:rsidP="009C58B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9251" w:type="dxa"/>
          </w:tcPr>
          <w:p w:rsidR="0066011C" w:rsidRDefault="0066011C" w:rsidP="0066011C">
            <w:pPr>
              <w:pStyle w:val="Paragraphedeliste"/>
              <w:ind w:left="77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Mr KONE IBRAHIM, chef de service de titres, rôles et divers de la Mairie d’Adjamé </w:t>
            </w:r>
          </w:p>
          <w:p w:rsidR="0066011C" w:rsidRPr="001D76D0" w:rsidRDefault="0066011C" w:rsidP="0066011C">
            <w:pPr>
              <w:pStyle w:val="Paragraphedeliste"/>
              <w:ind w:left="77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 : </w:t>
            </w:r>
            <w:r w:rsidR="00D4634B">
              <w:rPr>
                <w:rFonts w:ascii="Arial" w:hAnsi="Arial" w:cs="Arial"/>
                <w:sz w:val="22"/>
                <w:szCs w:val="22"/>
              </w:rPr>
              <w:t>48 10 83 83 / 05 08 86 47</w:t>
            </w:r>
          </w:p>
        </w:tc>
      </w:tr>
      <w:tr w:rsidR="0066011C" w:rsidRPr="001D76D0" w:rsidTr="000C30E2">
        <w:tc>
          <w:tcPr>
            <w:tcW w:w="2778" w:type="dxa"/>
          </w:tcPr>
          <w:p w:rsidR="0066011C" w:rsidRPr="001D76D0" w:rsidRDefault="0066011C" w:rsidP="00CC1598">
            <w:pPr>
              <w:pStyle w:val="Titre1"/>
              <w:ind w:left="1134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0" w:type="dxa"/>
          </w:tcPr>
          <w:p w:rsidR="0066011C" w:rsidRPr="001D76D0" w:rsidRDefault="0066011C" w:rsidP="009C58B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9251" w:type="dxa"/>
          </w:tcPr>
          <w:p w:rsidR="0066011C" w:rsidRPr="001D76D0" w:rsidRDefault="0066011C" w:rsidP="00CC1598">
            <w:pPr>
              <w:pStyle w:val="Paragraphedeliste"/>
              <w:numPr>
                <w:ilvl w:val="0"/>
                <w:numId w:val="6"/>
              </w:numPr>
              <w:ind w:left="771" w:hanging="28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C1598" w:rsidRPr="001D76D0" w:rsidRDefault="00CC1598" w:rsidP="00CC1598">
      <w:pPr>
        <w:rPr>
          <w:rFonts w:ascii="Arial" w:hAnsi="Arial" w:cs="Arial"/>
        </w:rPr>
      </w:pPr>
    </w:p>
    <w:sectPr w:rsidR="00CC1598" w:rsidRPr="001D76D0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32" w:rsidRDefault="00F75532">
      <w:pPr>
        <w:spacing w:before="0" w:after="0" w:line="240" w:lineRule="auto"/>
      </w:pPr>
      <w:r>
        <w:separator/>
      </w:r>
    </w:p>
  </w:endnote>
  <w:endnote w:type="continuationSeparator" w:id="0">
    <w:p w:rsidR="00F75532" w:rsidRDefault="00F755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CC621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32" w:rsidRDefault="00F75532">
      <w:pPr>
        <w:spacing w:before="0" w:after="0" w:line="240" w:lineRule="auto"/>
      </w:pPr>
      <w:r>
        <w:separator/>
      </w:r>
    </w:p>
  </w:footnote>
  <w:footnote w:type="continuationSeparator" w:id="0">
    <w:p w:rsidR="00F75532" w:rsidRDefault="00F755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5487"/>
    <w:multiLevelType w:val="hybridMultilevel"/>
    <w:tmpl w:val="0C046F12"/>
    <w:lvl w:ilvl="0" w:tplc="D6AADAB6">
      <w:start w:val="2017"/>
      <w:numFmt w:val="bullet"/>
      <w:lvlText w:val="-"/>
      <w:lvlJc w:val="left"/>
      <w:pPr>
        <w:ind w:left="848" w:hanging="360"/>
      </w:pPr>
      <w:rPr>
        <w:rFonts w:ascii="Calibri" w:eastAsiaTheme="maj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" w15:restartNumberingAfterBreak="0">
    <w:nsid w:val="127B3704"/>
    <w:multiLevelType w:val="hybridMultilevel"/>
    <w:tmpl w:val="DCB22A9C"/>
    <w:lvl w:ilvl="0" w:tplc="233C07C8">
      <w:start w:val="20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966"/>
    <w:multiLevelType w:val="hybridMultilevel"/>
    <w:tmpl w:val="8DB614F4"/>
    <w:lvl w:ilvl="0" w:tplc="5036B168">
      <w:start w:val="20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6F2"/>
    <w:multiLevelType w:val="hybridMultilevel"/>
    <w:tmpl w:val="AA5E4664"/>
    <w:lvl w:ilvl="0" w:tplc="BF76935C">
      <w:start w:val="20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E0E18"/>
    <w:multiLevelType w:val="hybridMultilevel"/>
    <w:tmpl w:val="9F7E5330"/>
    <w:lvl w:ilvl="0" w:tplc="CE16D50A">
      <w:start w:val="20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B576F"/>
    <w:multiLevelType w:val="hybridMultilevel"/>
    <w:tmpl w:val="FB06C20E"/>
    <w:lvl w:ilvl="0" w:tplc="D7CC51E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C8"/>
    <w:rsid w:val="0001188E"/>
    <w:rsid w:val="000221E0"/>
    <w:rsid w:val="00037916"/>
    <w:rsid w:val="000518B2"/>
    <w:rsid w:val="00052C66"/>
    <w:rsid w:val="00091081"/>
    <w:rsid w:val="000A0E39"/>
    <w:rsid w:val="000C30E2"/>
    <w:rsid w:val="00120A7A"/>
    <w:rsid w:val="001257B1"/>
    <w:rsid w:val="001408BC"/>
    <w:rsid w:val="00151D17"/>
    <w:rsid w:val="00194F05"/>
    <w:rsid w:val="001D76D0"/>
    <w:rsid w:val="00223496"/>
    <w:rsid w:val="00231FDD"/>
    <w:rsid w:val="00270807"/>
    <w:rsid w:val="00290E26"/>
    <w:rsid w:val="002A0A15"/>
    <w:rsid w:val="002A22EB"/>
    <w:rsid w:val="002A334F"/>
    <w:rsid w:val="002B7E86"/>
    <w:rsid w:val="002C7A71"/>
    <w:rsid w:val="002C7BAF"/>
    <w:rsid w:val="002E7E7F"/>
    <w:rsid w:val="00325821"/>
    <w:rsid w:val="00354A33"/>
    <w:rsid w:val="003608FC"/>
    <w:rsid w:val="00397D8B"/>
    <w:rsid w:val="00412B10"/>
    <w:rsid w:val="00415418"/>
    <w:rsid w:val="00462E34"/>
    <w:rsid w:val="00473A9C"/>
    <w:rsid w:val="00496ECF"/>
    <w:rsid w:val="004B0EE0"/>
    <w:rsid w:val="004B5B5E"/>
    <w:rsid w:val="004D3DA9"/>
    <w:rsid w:val="004F6BE6"/>
    <w:rsid w:val="00520F04"/>
    <w:rsid w:val="00577DD4"/>
    <w:rsid w:val="0058295A"/>
    <w:rsid w:val="005B7173"/>
    <w:rsid w:val="005C361E"/>
    <w:rsid w:val="005D7B14"/>
    <w:rsid w:val="005E63FB"/>
    <w:rsid w:val="006005C3"/>
    <w:rsid w:val="00611CAB"/>
    <w:rsid w:val="00626CC8"/>
    <w:rsid w:val="00633A46"/>
    <w:rsid w:val="0065270C"/>
    <w:rsid w:val="0066011C"/>
    <w:rsid w:val="00717DE0"/>
    <w:rsid w:val="00734F30"/>
    <w:rsid w:val="0077087B"/>
    <w:rsid w:val="00785D16"/>
    <w:rsid w:val="007A08F4"/>
    <w:rsid w:val="007A5991"/>
    <w:rsid w:val="007B18F5"/>
    <w:rsid w:val="007B4655"/>
    <w:rsid w:val="00842FD9"/>
    <w:rsid w:val="0085502F"/>
    <w:rsid w:val="00891001"/>
    <w:rsid w:val="0089290E"/>
    <w:rsid w:val="008E2B24"/>
    <w:rsid w:val="008E7825"/>
    <w:rsid w:val="008F480A"/>
    <w:rsid w:val="00916075"/>
    <w:rsid w:val="009205C7"/>
    <w:rsid w:val="00964905"/>
    <w:rsid w:val="009A7E43"/>
    <w:rsid w:val="009C58B8"/>
    <w:rsid w:val="009F0542"/>
    <w:rsid w:val="00A6255B"/>
    <w:rsid w:val="00AB4C36"/>
    <w:rsid w:val="00B14EE4"/>
    <w:rsid w:val="00B17066"/>
    <w:rsid w:val="00B21AB4"/>
    <w:rsid w:val="00B35960"/>
    <w:rsid w:val="00B46014"/>
    <w:rsid w:val="00B561F4"/>
    <w:rsid w:val="00B71AED"/>
    <w:rsid w:val="00B72463"/>
    <w:rsid w:val="00BD7D07"/>
    <w:rsid w:val="00C4380C"/>
    <w:rsid w:val="00C65B0B"/>
    <w:rsid w:val="00CC1598"/>
    <w:rsid w:val="00CC621A"/>
    <w:rsid w:val="00CD4EE5"/>
    <w:rsid w:val="00CE4D6D"/>
    <w:rsid w:val="00CE55FF"/>
    <w:rsid w:val="00CF3489"/>
    <w:rsid w:val="00D4634B"/>
    <w:rsid w:val="00D70339"/>
    <w:rsid w:val="00E45970"/>
    <w:rsid w:val="00E52305"/>
    <w:rsid w:val="00E542DC"/>
    <w:rsid w:val="00E5478F"/>
    <w:rsid w:val="00E60207"/>
    <w:rsid w:val="00E756F4"/>
    <w:rsid w:val="00E93544"/>
    <w:rsid w:val="00EA4765"/>
    <w:rsid w:val="00F1784A"/>
    <w:rsid w:val="00F21A16"/>
    <w:rsid w:val="00F75532"/>
    <w:rsid w:val="00FA21BE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C6C5D4-75DD-47F8-8381-7155F1C9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463"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6EFDFA6A364B069A7C83CB5BECB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D5B49D-661D-444F-A03C-AA3219B91E24}"/>
      </w:docPartPr>
      <w:docPartBody>
        <w:p w:rsidR="00750B18" w:rsidRDefault="002068BE">
          <w:pPr>
            <w:pStyle w:val="FC6EFDFA6A364B069A7C83CB5BECB77B"/>
          </w:pPr>
          <w:r>
            <w:rPr>
              <w:noProof/>
            </w:rPr>
            <w:t>[Adresse postale]</w:t>
          </w:r>
        </w:p>
      </w:docPartBody>
    </w:docPart>
    <w:docPart>
      <w:docPartPr>
        <w:name w:val="725F259B72FE4E4B9A9599ED908538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F6F3B5-FF40-4700-8BAE-05BD1A5697B6}"/>
      </w:docPartPr>
      <w:docPartBody>
        <w:p w:rsidR="00750B18" w:rsidRDefault="002068BE">
          <w:pPr>
            <w:pStyle w:val="725F259B72FE4E4B9A9599ED908538BC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32106C062AA047818DDE93FB5821DE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D7D0D-3872-4BB4-B18B-48310DA718C8}"/>
      </w:docPartPr>
      <w:docPartBody>
        <w:p w:rsidR="00750B18" w:rsidRDefault="002068BE">
          <w:pPr>
            <w:pStyle w:val="32106C062AA047818DDE93FB5821DEC6"/>
          </w:pPr>
          <w:r>
            <w:rPr>
              <w:noProof/>
            </w:rPr>
            <w:t>[Téléphone]</w:t>
          </w:r>
        </w:p>
      </w:docPartBody>
    </w:docPart>
    <w:docPart>
      <w:docPartPr>
        <w:name w:val="3AF6FDB7206A476A9AE1350C0A76D3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69B575-A46A-4FF7-B435-C8B100479EF3}"/>
      </w:docPartPr>
      <w:docPartBody>
        <w:p w:rsidR="00750B18" w:rsidRDefault="002068BE">
          <w:pPr>
            <w:pStyle w:val="3AF6FDB7206A476A9AE1350C0A76D37D"/>
          </w:pPr>
          <w:r>
            <w:rPr>
              <w:noProof/>
            </w:rPr>
            <w:t>[Site web]</w:t>
          </w:r>
        </w:p>
      </w:docPartBody>
    </w:docPart>
    <w:docPart>
      <w:docPartPr>
        <w:name w:val="7FAB2E942E8346388F1D2B3A5268D8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185470-F715-47EE-BC88-1A39AA8DD448}"/>
      </w:docPartPr>
      <w:docPartBody>
        <w:p w:rsidR="00750B18" w:rsidRDefault="002068BE">
          <w:pPr>
            <w:pStyle w:val="7FAB2E942E8346388F1D2B3A5268D823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7089B2D08D5843B88492127BF0963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3A865E-AFDE-474B-891D-6A01458945AF}"/>
      </w:docPartPr>
      <w:docPartBody>
        <w:p w:rsidR="00750B18" w:rsidRDefault="002068BE">
          <w:pPr>
            <w:pStyle w:val="7089B2D08D5843B88492127BF09636E6"/>
          </w:pPr>
          <w:r>
            <w:rPr>
              <w:noProof/>
            </w:rPr>
            <w:t>[Votre nom]</w:t>
          </w:r>
        </w:p>
      </w:docPartBody>
    </w:docPart>
    <w:docPart>
      <w:docPartPr>
        <w:name w:val="8CE8A2D04A2648B29471D77FB6778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D2A0A-93F0-4E89-A9FB-97F65E974225}"/>
      </w:docPartPr>
      <w:docPartBody>
        <w:p w:rsidR="00750B18" w:rsidRDefault="002068BE">
          <w:pPr>
            <w:pStyle w:val="8CE8A2D04A2648B29471D77FB677844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BEC2E75BDE4B9EA4EC4C2EBA7E4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5E35F2-3FDA-476F-BA94-AAA07B5AC605}"/>
      </w:docPartPr>
      <w:docPartBody>
        <w:p w:rsidR="00750B18" w:rsidRDefault="002068BE">
          <w:pPr>
            <w:pStyle w:val="75BEC2E75BDE4B9EA4EC4C2EBA7E426D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E00750696C43B799ABB3E3097BAB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27EAC-936C-412B-94AC-534C53356A8B}"/>
      </w:docPartPr>
      <w:docPartBody>
        <w:p w:rsidR="003170D4" w:rsidRDefault="00363E54" w:rsidP="00363E54">
          <w:pPr>
            <w:pStyle w:val="D1E00750696C43B799ABB3E3097BAB3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BE"/>
    <w:rsid w:val="00045200"/>
    <w:rsid w:val="000B2606"/>
    <w:rsid w:val="002068BE"/>
    <w:rsid w:val="00226027"/>
    <w:rsid w:val="003170D4"/>
    <w:rsid w:val="00363E54"/>
    <w:rsid w:val="00455DB4"/>
    <w:rsid w:val="005D6A33"/>
    <w:rsid w:val="006B7766"/>
    <w:rsid w:val="006E6FD7"/>
    <w:rsid w:val="00750B18"/>
    <w:rsid w:val="008F2821"/>
    <w:rsid w:val="00AD7CE0"/>
    <w:rsid w:val="00D46325"/>
    <w:rsid w:val="00E6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6EFDFA6A364B069A7C83CB5BECB77B">
    <w:name w:val="FC6EFDFA6A364B069A7C83CB5BECB77B"/>
  </w:style>
  <w:style w:type="paragraph" w:customStyle="1" w:styleId="725F259B72FE4E4B9A9599ED908538BC">
    <w:name w:val="725F259B72FE4E4B9A9599ED908538BC"/>
  </w:style>
  <w:style w:type="paragraph" w:customStyle="1" w:styleId="32106C062AA047818DDE93FB5821DEC6">
    <w:name w:val="32106C062AA047818DDE93FB5821DEC6"/>
  </w:style>
  <w:style w:type="paragraph" w:customStyle="1" w:styleId="3AF6FDB7206A476A9AE1350C0A76D37D">
    <w:name w:val="3AF6FDB7206A476A9AE1350C0A76D37D"/>
  </w:style>
  <w:style w:type="character" w:styleId="Accentuation">
    <w:name w:val="Emphasis"/>
    <w:basedOn w:val="Policepardfaut"/>
    <w:uiPriority w:val="2"/>
    <w:unhideWhenUsed/>
    <w:qFormat/>
    <w:rPr>
      <w:color w:val="5B9BD5" w:themeColor="accent1"/>
    </w:rPr>
  </w:style>
  <w:style w:type="paragraph" w:customStyle="1" w:styleId="7FAB2E942E8346388F1D2B3A5268D823">
    <w:name w:val="7FAB2E942E8346388F1D2B3A5268D823"/>
  </w:style>
  <w:style w:type="paragraph" w:customStyle="1" w:styleId="7089B2D08D5843B88492127BF09636E6">
    <w:name w:val="7089B2D08D5843B88492127BF09636E6"/>
  </w:style>
  <w:style w:type="paragraph" w:customStyle="1" w:styleId="AE1DA2D4E2B246D6BD464A6FC92471ED">
    <w:name w:val="AE1DA2D4E2B246D6BD464A6FC92471ED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3726E4B50684DF49CC224C01C3C3F7D">
    <w:name w:val="13726E4B50684DF49CC224C01C3C3F7D"/>
  </w:style>
  <w:style w:type="character" w:styleId="Textedelespacerserv">
    <w:name w:val="Placeholder Text"/>
    <w:basedOn w:val="Policepardfaut"/>
    <w:uiPriority w:val="99"/>
    <w:semiHidden/>
    <w:rsid w:val="006E6FD7"/>
    <w:rPr>
      <w:color w:val="808080"/>
    </w:rPr>
  </w:style>
  <w:style w:type="paragraph" w:customStyle="1" w:styleId="8CE8A2D04A2648B29471D77FB677844B">
    <w:name w:val="8CE8A2D04A2648B29471D77FB677844B"/>
  </w:style>
  <w:style w:type="paragraph" w:customStyle="1" w:styleId="228F05E5B3D64A2893FFB933EB33F0C9">
    <w:name w:val="228F05E5B3D64A2893FFB933EB33F0C9"/>
  </w:style>
  <w:style w:type="paragraph" w:customStyle="1" w:styleId="171EA4B47B704E54BA60845ED5769AEE">
    <w:name w:val="171EA4B47B704E54BA60845ED5769AEE"/>
  </w:style>
  <w:style w:type="paragraph" w:customStyle="1" w:styleId="9A8D5960885A4006A2B0ACA6737FAB4B">
    <w:name w:val="9A8D5960885A4006A2B0ACA6737FAB4B"/>
  </w:style>
  <w:style w:type="paragraph" w:customStyle="1" w:styleId="75BEC2E75BDE4B9EA4EC4C2EBA7E426D">
    <w:name w:val="75BEC2E75BDE4B9EA4EC4C2EBA7E426D"/>
  </w:style>
  <w:style w:type="paragraph" w:customStyle="1" w:styleId="034432B1968D44B5BFE3154120EE31B2">
    <w:name w:val="034432B1968D44B5BFE3154120EE31B2"/>
  </w:style>
  <w:style w:type="paragraph" w:customStyle="1" w:styleId="BF414A17844441B3865CD9BE1D06D274">
    <w:name w:val="BF414A17844441B3865CD9BE1D06D274"/>
  </w:style>
  <w:style w:type="paragraph" w:customStyle="1" w:styleId="7869573EB02A44F49BAFD9B44CDFCB8C">
    <w:name w:val="7869573EB02A44F49BAFD9B44CDFCB8C"/>
  </w:style>
  <w:style w:type="paragraph" w:customStyle="1" w:styleId="579B2715C50A4792937437425730ACD9">
    <w:name w:val="579B2715C50A4792937437425730ACD9"/>
  </w:style>
  <w:style w:type="paragraph" w:customStyle="1" w:styleId="23CC4874137842E68543FE64F91BE640">
    <w:name w:val="23CC4874137842E68543FE64F91BE640"/>
  </w:style>
  <w:style w:type="paragraph" w:customStyle="1" w:styleId="6B89AB650D114151BA52DA4ABE14A8F7">
    <w:name w:val="6B89AB650D114151BA52DA4ABE14A8F7"/>
  </w:style>
  <w:style w:type="paragraph" w:customStyle="1" w:styleId="4EE15AB7A8714C39839E6840701A4BA4">
    <w:name w:val="4EE15AB7A8714C39839E6840701A4BA4"/>
  </w:style>
  <w:style w:type="paragraph" w:customStyle="1" w:styleId="C9FE66C4EED74DDC89C0347A01B88E73">
    <w:name w:val="C9FE66C4EED74DDC89C0347A01B88E73"/>
  </w:style>
  <w:style w:type="paragraph" w:customStyle="1" w:styleId="0C64224FE39A44E6A34C4B3B2A970987">
    <w:name w:val="0C64224FE39A44E6A34C4B3B2A970987"/>
    <w:rsid w:val="00363E54"/>
  </w:style>
  <w:style w:type="paragraph" w:customStyle="1" w:styleId="ED92893394AD4895BBE32F50E7D3E8C2">
    <w:name w:val="ED92893394AD4895BBE32F50E7D3E8C2"/>
    <w:rsid w:val="00363E54"/>
  </w:style>
  <w:style w:type="paragraph" w:customStyle="1" w:styleId="A172D97DF7D944DC8360D4EDA8328D57">
    <w:name w:val="A172D97DF7D944DC8360D4EDA8328D57"/>
    <w:rsid w:val="00363E54"/>
  </w:style>
  <w:style w:type="paragraph" w:customStyle="1" w:styleId="C54B23D029A64AC5B55699A20F2D240C">
    <w:name w:val="C54B23D029A64AC5B55699A20F2D240C"/>
    <w:rsid w:val="00363E54"/>
  </w:style>
  <w:style w:type="paragraph" w:customStyle="1" w:styleId="02DD6AB2453243519A27DE4B735DDC70">
    <w:name w:val="02DD6AB2453243519A27DE4B735DDC70"/>
    <w:rsid w:val="00363E54"/>
  </w:style>
  <w:style w:type="paragraph" w:customStyle="1" w:styleId="CC98B946C11E428CA52D4EB6D13FF8C9">
    <w:name w:val="CC98B946C11E428CA52D4EB6D13FF8C9"/>
    <w:rsid w:val="00363E54"/>
  </w:style>
  <w:style w:type="paragraph" w:customStyle="1" w:styleId="2E3E17CCB7B348CC8A3982B4E4032A48">
    <w:name w:val="2E3E17CCB7B348CC8A3982B4E4032A48"/>
    <w:rsid w:val="00363E54"/>
  </w:style>
  <w:style w:type="paragraph" w:customStyle="1" w:styleId="D1E00750696C43B799ABB3E3097BAB3F">
    <w:name w:val="D1E00750696C43B799ABB3E3097BAB3F"/>
    <w:rsid w:val="00363E54"/>
  </w:style>
  <w:style w:type="paragraph" w:customStyle="1" w:styleId="00DB8BCBEB604033920A730C26253DE2">
    <w:name w:val="00DB8BCBEB604033920A730C26253DE2"/>
    <w:rsid w:val="00363E54"/>
  </w:style>
  <w:style w:type="paragraph" w:customStyle="1" w:styleId="49EC9A5C2823480DA000F95ACD31E01B">
    <w:name w:val="49EC9A5C2823480DA000F95ACD31E01B"/>
    <w:rsid w:val="00363E54"/>
  </w:style>
  <w:style w:type="paragraph" w:customStyle="1" w:styleId="6D67C349C53E4E13B84FBA59335F920B">
    <w:name w:val="6D67C349C53E4E13B84FBA59335F920B"/>
    <w:rsid w:val="00363E54"/>
  </w:style>
  <w:style w:type="paragraph" w:customStyle="1" w:styleId="F021CF01B6364E26B26705D326C3EA6F">
    <w:name w:val="F021CF01B6364E26B26705D326C3EA6F"/>
    <w:rsid w:val="00363E54"/>
  </w:style>
  <w:style w:type="paragraph" w:customStyle="1" w:styleId="D056402726CB4EECB40768963DA6623A">
    <w:name w:val="D056402726CB4EECB40768963DA6623A"/>
    <w:rsid w:val="00363E54"/>
  </w:style>
  <w:style w:type="paragraph" w:customStyle="1" w:styleId="EBA3EF188F4C42C594C191AC22E2AA8D">
    <w:name w:val="EBA3EF188F4C42C594C191AC22E2AA8D"/>
    <w:rsid w:val="00363E54"/>
  </w:style>
  <w:style w:type="paragraph" w:customStyle="1" w:styleId="EF3324049C5C440498410A74274DFD2F">
    <w:name w:val="EF3324049C5C440498410A74274DFD2F"/>
    <w:rsid w:val="00363E54"/>
  </w:style>
  <w:style w:type="paragraph" w:customStyle="1" w:styleId="1B778A2154D84DE28737CDCAA34D6806">
    <w:name w:val="1B778A2154D84DE28737CDCAA34D6806"/>
    <w:rsid w:val="00363E54"/>
  </w:style>
  <w:style w:type="paragraph" w:customStyle="1" w:styleId="0BF4907FAE534EC98F2CC2E5100C4FEF">
    <w:name w:val="0BF4907FAE534EC98F2CC2E5100C4FEF"/>
  </w:style>
  <w:style w:type="paragraph" w:customStyle="1" w:styleId="16ACCBDE01884DD793A9F155498BB3AA">
    <w:name w:val="16ACCBDE01884DD793A9F155498BB3AA"/>
    <w:rsid w:val="006E6F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BAKAYOKO VAFLAHI LADJI
</CompanyAddress>
  <CompanyPhone>(+225) 07 87 80 42 37 l vaflahi96@gmail.com</CompanyPhone>
  <CompanyFax/>
  <CompanyEmail>Passeport Ivoirien valable jusqu’au 10 Septembre 2025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TITULAIRE D’UN BTS EN FINANCE COMPTABILITE ET GESTION   D’ENTREPRISE (F.C.G.E)</dc:creator>
  <cp:keywords>Permis de conduire : catégorie ABCDE</cp:keywords>
  <dc:description/>
  <cp:lastModifiedBy>Windows 10</cp:lastModifiedBy>
  <cp:revision>3</cp:revision>
  <cp:lastPrinted>2019-09-17T20:57:00Z</cp:lastPrinted>
  <dcterms:created xsi:type="dcterms:W3CDTF">2021-03-08T06:00:00Z</dcterms:created>
  <dcterms:modified xsi:type="dcterms:W3CDTF">2021-04-04T15:07:00Z</dcterms:modified>
  <cp:category>24 ans, Ivoirien, Célibataire sans enfant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